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rPr>
          <w:rFonts w:ascii="Calibri" w:hAnsi="Calibri"/>
        </w:rPr>
      </w:pPr>
      <w:r>
        <w:rPr>
          <w:rFonts w:ascii="Calibri" w:hAnsi="Calibri"/>
        </w:rPr>
        <w:t>Use Case 8: Read Anonymous Employee Service Review</w:t>
      </w:r>
    </w:p>
    <w:tbl>
      <w:tblPr>
        <w:tblW w:w="10302" w:type="dxa"/>
        <w:jc w:val="left"/>
        <w:tblInd w:w="-30" w:type="dxa"/>
        <w:tblBorders>
          <w:top w:val="single" w:sz="24" w:space="0" w:color="000001"/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088"/>
        <w:gridCol w:w="8213"/>
      </w:tblGrid>
      <w:tr>
        <w:trPr/>
        <w:tc>
          <w:tcPr>
            <w:tcW w:w="10301" w:type="dxa"/>
            <w:gridSpan w:val="2"/>
            <w:tcBorders>
              <w:top w:val="single" w:sz="24" w:space="0" w:color="000001"/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GENERAL CHARACTERISTICS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Jennifer Glass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9/24/2106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Restaurant Management Web App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User Level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Complete</w:t>
            </w:r>
          </w:p>
          <w:p>
            <w:pPr>
              <w:pStyle w:val="Normal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Conceptualization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Employee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Customer: Wants employees service to be satisfactory.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Restaurant: Wants satisfied customers to ensure continued revenue.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Employee: Wants satisfied customers to ensure continued employment.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Manager: Wants to be able to ensure optimal employee performance.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Employee is validated.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displays review of employee’s service.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displays failure message.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89" w:type="dxa"/>
        <w:jc w:val="left"/>
        <w:tblInd w:w="-30" w:type="dxa"/>
        <w:tblBorders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28"/>
        <w:gridCol w:w="9460"/>
      </w:tblGrid>
      <w:tr>
        <w:trPr/>
        <w:tc>
          <w:tcPr>
            <w:tcW w:w="10288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MAIN SUCCESS SCENARIO (or basic flow)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 xml:space="preserve">Action - </w:t>
            </w:r>
            <w:r>
              <w:rPr>
                <w:sz w:val="24"/>
              </w:rPr>
              <w:t>description in words of each step in success scenario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Employee opens reviews page.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retrieves and displays list of reviews for the verified employee.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Employee selects review.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>
                <w:sz w:val="24"/>
              </w:rPr>
              <w:t>4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retrieves and displays information for the selected review.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89" w:type="dxa"/>
        <w:jc w:val="left"/>
        <w:tblInd w:w="-30" w:type="dxa"/>
        <w:tblBorders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28"/>
        <w:gridCol w:w="9460"/>
      </w:tblGrid>
      <w:tr>
        <w:trPr/>
        <w:tc>
          <w:tcPr>
            <w:tcW w:w="10288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EXTENSIONS or Alternate Flows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>
        <w:trPr>
          <w:trHeight w:val="318" w:hRule="atLeast"/>
        </w:trPr>
        <w:tc>
          <w:tcPr>
            <w:tcW w:w="828" w:type="dxa"/>
            <w:vMerge w:val="restart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cannot connect to review data.</w:t>
            </w:r>
          </w:p>
        </w:tc>
      </w:tr>
      <w:tr>
        <w:trPr>
          <w:trHeight w:val="1102" w:hRule="atLeast"/>
        </w:trPr>
        <w:tc>
          <w:tcPr>
            <w:tcW w:w="828" w:type="dxa"/>
            <w:vMerge w:val="continue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right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2a. System fails to connect to review data.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       </w:t>
            </w:r>
            <w:r>
              <w:rPr>
                <w:i/>
                <w:iCs/>
                <w:sz w:val="24"/>
              </w:rPr>
              <w:t>2</w:t>
            </w:r>
            <w:r>
              <w:rPr>
                <w:i w:val="false"/>
                <w:iCs w:val="false"/>
                <w:sz w:val="24"/>
              </w:rPr>
              <w:t>a1. System displays error message.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  <w:sz w:val="24"/>
              </w:rPr>
              <w:t>2b. System takes too long to connect to review data.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  <w:sz w:val="24"/>
              </w:rPr>
              <w:t xml:space="preserve">       </w:t>
            </w:r>
            <w:r>
              <w:rPr>
                <w:i/>
                <w:iCs/>
                <w:sz w:val="24"/>
              </w:rPr>
              <w:t>2</w:t>
            </w:r>
            <w:r>
              <w:rPr>
                <w:i w:val="false"/>
                <w:iCs w:val="false"/>
                <w:sz w:val="24"/>
              </w:rPr>
              <w:t>b1. System displays error message.</w:t>
            </w:r>
          </w:p>
        </w:tc>
      </w:tr>
      <w:tr>
        <w:trPr>
          <w:trHeight w:val="246" w:hRule="atLeast"/>
        </w:trPr>
        <w:tc>
          <w:tcPr>
            <w:tcW w:w="828" w:type="dxa"/>
            <w:vMerge w:val="restart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cannot display review information.</w:t>
            </w:r>
          </w:p>
        </w:tc>
      </w:tr>
      <w:tr>
        <w:trPr>
          <w:trHeight w:val="551" w:hRule="atLeast"/>
        </w:trPr>
        <w:tc>
          <w:tcPr>
            <w:tcW w:w="828" w:type="dxa"/>
            <w:vMerge w:val="continue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right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/>
              <w:t>4a. System fails to connect to review data.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>
                <w:i/>
                <w:iCs/>
              </w:rPr>
              <w:t>4</w:t>
            </w:r>
            <w:r>
              <w:rPr>
                <w:i w:val="false"/>
                <w:iCs w:val="false"/>
              </w:rPr>
              <w:t>a1. System displays error message.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</w:rPr>
              <w:t>4b. System takes too long to connect to review data.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</w:rPr>
              <w:t xml:space="preserve">       </w:t>
            </w:r>
            <w:r>
              <w:rPr>
                <w:i/>
                <w:iCs/>
              </w:rPr>
              <w:t>4</w:t>
            </w:r>
            <w:r>
              <w:rPr>
                <w:i w:val="false"/>
                <w:iCs w:val="false"/>
              </w:rPr>
              <w:t>b1. System displays error message.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72" w:type="dxa"/>
        <w:jc w:val="left"/>
        <w:tblInd w:w="-30" w:type="dxa"/>
        <w:tblBorders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20"/>
        <w:gridCol w:w="9451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SPECIAL REQUIREMENTS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should be able to retrieve order information in less than 30 seconds 90% of the time.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should be able to run for 12 hours without fail at least 90% of the time.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72" w:type="dxa"/>
        <w:jc w:val="left"/>
        <w:tblInd w:w="-30" w:type="dxa"/>
        <w:tblBorders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20"/>
        <w:gridCol w:w="9451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TECHNOLOGY AND DATA VARIATIONS LIST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should be easily used on multiple different systems using web pages.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i/>
          <w:sz w:val="24"/>
          <w:szCs w:val="24"/>
        </w:rPr>
        <w:t>FREQUENCY OF OCCURRENCE</w:t>
      </w:r>
      <w:r>
        <w:rPr/>
        <w:t>: Could be nearly continuous.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72" w:type="dxa"/>
        <w:jc w:val="left"/>
        <w:tblInd w:w="-30" w:type="dxa"/>
        <w:tblBorders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20"/>
        <w:gridCol w:w="9451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OTHER ISSUES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Issue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08" w:right="1008" w:header="706" w:top="1008" w:footer="706" w:bottom="1008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rPr>
        <w:color w:val="808080"/>
        <w:sz w:val="20"/>
      </w:rPr>
    </w:pPr>
    <w:r>
      <w:rPr>
        <w:color w:val="808080"/>
        <w:sz w:val="20"/>
      </w:rPr>
    </w:r>
  </w:p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ind w:left="-90" w:hanging="0"/>
      <w:rPr/>
    </w:pPr>
    <w:r>
      <w:rPr>
        <w:color w:val="000000"/>
        <w:sz w:val="24"/>
      </w:rPr>
      <w:t>9/25/2016 3:38:00 PM</w:t>
    </w:r>
    <w:r>
      <w:rPr>
        <w:color w:val="808080"/>
        <w:sz w:val="20"/>
      </w:rPr>
      <w:tab/>
      <w:tab/>
      <w:tab/>
      <w:t xml:space="preserve">            </w:t>
    </w:r>
    <w:r>
      <w:rPr>
        <w:color w:val="000000"/>
        <w:sz w:val="20"/>
      </w:rPr>
      <w:t xml:space="preserve">Page </w:t>
    </w:r>
    <w:r>
      <w:rPr>
        <w:color w:val="000000"/>
        <w:sz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Style w:val="Pagenumber"/>
        <w:color w:val="000000"/>
      </w:rPr>
      <w:t xml:space="preserve"> of </w:t>
    </w:r>
    <w:r>
      <w:rPr>
        <w:rStyle w:val="Pagenumber"/>
        <w:color w:val="00000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>
        <w:color w:val="000000"/>
      </w:rPr>
    </w:pPr>
    <w:r>
      <w:rPr>
        <w:color w:val="000000"/>
      </w:rPr>
      <w:t>Group 9</w:t>
    </w:r>
  </w:p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/>
    </w:pPr>
    <w:r>
      <w:rPr/>
      <w:fldChar w:fldCharType="begin"/>
    </w:r>
    <w:r>
      <w:instrText> DATE \@"M\/d\/yyyy" </w:instrText>
    </w:r>
    <w:r>
      <w:fldChar w:fldCharType="separate"/>
    </w:r>
    <w:r>
      <w:t>9/27/2016</w:t>
    </w:r>
    <w:r>
      <w:fldChar w:fldCharType="end"/>
    </w:r>
  </w:p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>
        <w:color w:val="000000"/>
      </w:rPr>
    </w:pPr>
    <w:r>
      <w:rPr>
        <w:color w:val="000000"/>
      </w:rPr>
      <w:t>CS 3704 Fall 2016</w:t>
    </w:r>
  </w:p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55e43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reference">
    <w:name w:val="footnote reference"/>
    <w:qFormat/>
    <w:rPr>
      <w:vertAlign w:val="superscript"/>
    </w:rPr>
  </w:style>
  <w:style w:type="character" w:styleId="HeaderChar" w:customStyle="1">
    <w:name w:val="Header Char"/>
    <w:link w:val="Header"/>
    <w:qFormat/>
    <w:rsid w:val="00856dac"/>
    <w:rPr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notetext">
    <w:name w:val="footnote text"/>
    <w:basedOn w:val="Normal"/>
    <w:qFormat/>
    <w:pPr/>
    <w:rPr>
      <w:sz w:val="16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ListBullet">
    <w:name w:val="List Bullet"/>
    <w:basedOn w:val="Normal"/>
    <w:autoRedefine/>
    <w:qFormat/>
    <w:pPr>
      <w:ind w:left="360" w:hanging="36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</Template>
  <TotalTime>17</TotalTime>
  <Application>LibreOffice/5.1.4.2$Linux_X86_64 LibreOffice_project/10m0$Build-2</Application>
  <Pages>2</Pages>
  <Words>302</Words>
  <Characters>1681</Characters>
  <CharactersWithSpaces>1951</CharactersWithSpaces>
  <Paragraphs>74</Paragraphs>
  <Company>Lockheed Martin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2016-09-24T22:43:00Z</dcterms:created>
  <dc:creator>Jen</dc:creator>
  <dc:description/>
  <dc:language>en-US</dc:language>
  <cp:lastModifiedBy/>
  <cp:lastPrinted>1999-02-17T23:01:00Z</cp:lastPrinted>
  <dcterms:modified xsi:type="dcterms:W3CDTF">2016-09-27T14:38:57Z</dcterms:modified>
  <cp:revision>12</cp:revision>
  <dc:subject/>
  <dc:title>Use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Lockheed Martin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