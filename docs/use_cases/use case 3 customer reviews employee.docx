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97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 xml:space="preserve">Use Case # </w:t>
      </w:r>
      <w:r w:rsidR="003C2C06">
        <w:rPr>
          <w:rFonts w:ascii="Calibri" w:hAnsi="Calibri"/>
        </w:rPr>
        <w:t>3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EA1197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3C2C06" w:rsidP="00FF5511">
            <w:pPr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A33ADC" w:rsidP="00FF5511">
            <w:pPr>
              <w:rPr>
                <w:sz w:val="24"/>
              </w:rPr>
            </w:pPr>
            <w:r>
              <w:rPr>
                <w:sz w:val="24"/>
              </w:rPr>
              <w:t>9/27</w:t>
            </w:r>
            <w:bookmarkStart w:id="0" w:name="_GoBack"/>
            <w:bookmarkEnd w:id="0"/>
            <w:r w:rsidR="003C2C06">
              <w:rPr>
                <w:sz w:val="24"/>
              </w:rPr>
              <w:t>/16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EA1197" w:rsidRDefault="00FA1A1D">
            <w:pPr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EA1197" w:rsidRDefault="003C2C06" w:rsidP="009F3F89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EA1197" w:rsidRDefault="00FA1A1D" w:rsidP="00FA1A1D">
            <w:pPr>
              <w:rPr>
                <w:sz w:val="24"/>
              </w:rPr>
            </w:pPr>
            <w:r>
              <w:rPr>
                <w:sz w:val="24"/>
              </w:rPr>
              <w:t>incomplete</w:t>
            </w:r>
            <w:r w:rsidR="007766C5">
              <w:rPr>
                <w:sz w:val="24"/>
              </w:rPr>
              <w:br/>
            </w:r>
            <w:r>
              <w:rPr>
                <w:sz w:val="24"/>
              </w:rPr>
              <w:t>conceptualization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EA1197" w:rsidRDefault="003C2C06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EA1197" w:rsidRDefault="00FA1A1D">
            <w:pPr>
              <w:rPr>
                <w:sz w:val="24"/>
              </w:rPr>
            </w:pPr>
            <w:r>
              <w:rPr>
                <w:sz w:val="24"/>
              </w:rPr>
              <w:t>Employee, review database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FA1A1D">
            <w:pPr>
              <w:rPr>
                <w:sz w:val="24"/>
              </w:rPr>
            </w:pPr>
            <w:r>
              <w:rPr>
                <w:sz w:val="24"/>
              </w:rPr>
              <w:t>Customers (want to see reviews), managers (want to see which employees customers like/dislike), employees (want to be reviewed positively)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EA1197" w:rsidRDefault="003C2C06" w:rsidP="003C2C06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  <w:r w:rsidR="007766C5">
              <w:rPr>
                <w:sz w:val="24"/>
              </w:rPr>
              <w:t xml:space="preserve"> &lt;[pointer to precondition object model]&gt;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EA1197" w:rsidRDefault="00F01859">
            <w:pPr>
              <w:rPr>
                <w:sz w:val="24"/>
              </w:rPr>
            </w:pPr>
            <w:r>
              <w:rPr>
                <w:sz w:val="24"/>
              </w:rPr>
              <w:t>Customer’s review is added to the employee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  <w:tr w:rsidR="00845889" w:rsidTr="007766C5">
        <w:tc>
          <w:tcPr>
            <w:tcW w:w="2088" w:type="dxa"/>
          </w:tcPr>
          <w:p w:rsidR="00EA1197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EA1197" w:rsidRDefault="00F01859">
            <w:pPr>
              <w:rPr>
                <w:sz w:val="24"/>
              </w:rPr>
            </w:pPr>
            <w:r>
              <w:rPr>
                <w:sz w:val="24"/>
              </w:rPr>
              <w:t>Customer’s employee review is not viewable</w:t>
            </w:r>
            <w:r w:rsidR="007766C5">
              <w:rPr>
                <w:sz w:val="24"/>
              </w:rPr>
              <w:br/>
              <w:t>&lt;[pointer to post condition object model]&gt;</w:t>
            </w:r>
          </w:p>
        </w:tc>
      </w:tr>
    </w:tbl>
    <w:p w:rsidR="00EA1197" w:rsidRDefault="00EA119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A1197" w:rsidTr="007766C5">
        <w:tc>
          <w:tcPr>
            <w:tcW w:w="10289" w:type="dxa"/>
            <w:gridSpan w:val="2"/>
          </w:tcPr>
          <w:p w:rsidR="00EA1197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A1197" w:rsidRDefault="007766C5" w:rsidP="003C2C06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</w:t>
            </w:r>
            <w:r w:rsidR="003C2C06">
              <w:rPr>
                <w:b/>
                <w:sz w:val="24"/>
              </w:rPr>
              <w:t>–</w:t>
            </w:r>
            <w:r w:rsidR="00FA4678">
              <w:rPr>
                <w:b/>
                <w:sz w:val="24"/>
              </w:rPr>
              <w:t xml:space="preserve"> </w:t>
            </w:r>
            <w:r w:rsidR="003C2C06">
              <w:rPr>
                <w:sz w:val="24"/>
              </w:rPr>
              <w:t>customer adds review to employee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EA1197" w:rsidRDefault="003C2C06" w:rsidP="00FA4678">
            <w:pPr>
              <w:rPr>
                <w:sz w:val="24"/>
              </w:rPr>
            </w:pPr>
            <w:r>
              <w:rPr>
                <w:sz w:val="24"/>
              </w:rPr>
              <w:t>Customer navigates to employee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EA1197" w:rsidRDefault="003C2C06" w:rsidP="00FA4678">
            <w:pPr>
              <w:rPr>
                <w:sz w:val="24"/>
              </w:rPr>
            </w:pPr>
            <w:r>
              <w:rPr>
                <w:sz w:val="24"/>
              </w:rPr>
              <w:t>Customer brings up review option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EA1197" w:rsidRDefault="003C2C06" w:rsidP="00FA4678">
            <w:pPr>
              <w:rPr>
                <w:sz w:val="24"/>
              </w:rPr>
            </w:pPr>
            <w:r>
              <w:rPr>
                <w:sz w:val="24"/>
              </w:rPr>
              <w:t>Customer writes review</w:t>
            </w:r>
          </w:p>
        </w:tc>
      </w:tr>
      <w:tr w:rsidR="00EA1197" w:rsidTr="007766C5">
        <w:tc>
          <w:tcPr>
            <w:tcW w:w="828" w:type="dxa"/>
          </w:tcPr>
          <w:p w:rsidR="00EA1197" w:rsidRDefault="003C2C06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3C2C06" w:rsidRDefault="003C2C06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EA1197" w:rsidRDefault="003C2C06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Customer posts review </w:t>
            </w:r>
          </w:p>
          <w:p w:rsidR="003C2C06" w:rsidRDefault="003C2C06" w:rsidP="00FA4678">
            <w:pPr>
              <w:rPr>
                <w:sz w:val="24"/>
              </w:rPr>
            </w:pPr>
            <w:r>
              <w:rPr>
                <w:sz w:val="24"/>
              </w:rPr>
              <w:t>Review is added to page</w:t>
            </w:r>
          </w:p>
        </w:tc>
      </w:tr>
    </w:tbl>
    <w:p w:rsidR="00EA1197" w:rsidRDefault="00EA119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A1197" w:rsidTr="007766C5">
        <w:tc>
          <w:tcPr>
            <w:tcW w:w="10289" w:type="dxa"/>
            <w:gridSpan w:val="2"/>
          </w:tcPr>
          <w:p w:rsidR="00EA1197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EA1197" w:rsidTr="007766C5">
        <w:tc>
          <w:tcPr>
            <w:tcW w:w="828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A1197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EA1197" w:rsidTr="007766C5">
        <w:trPr>
          <w:trHeight w:val="1103"/>
        </w:trPr>
        <w:tc>
          <w:tcPr>
            <w:tcW w:w="828" w:type="dxa"/>
            <w:vMerge w:val="restart"/>
          </w:tcPr>
          <w:p w:rsidR="00EA1197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EA1197" w:rsidRDefault="00714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EA1197" w:rsidTr="00714AAC">
        <w:trPr>
          <w:trHeight w:val="1863"/>
        </w:trPr>
        <w:tc>
          <w:tcPr>
            <w:tcW w:w="828" w:type="dxa"/>
            <w:vMerge/>
          </w:tcPr>
          <w:p w:rsidR="00EA1197" w:rsidRDefault="00EA1197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EA1197" w:rsidRDefault="00714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EA1197" w:rsidRDefault="00EA1197"/>
    <w:p w:rsidR="00EA1197" w:rsidRDefault="00EA119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A1197" w:rsidTr="007766C5">
        <w:tc>
          <w:tcPr>
            <w:tcW w:w="10272" w:type="dxa"/>
            <w:gridSpan w:val="2"/>
          </w:tcPr>
          <w:p w:rsidR="00EA1197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EA1197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EA1197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EA1197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EA1197" w:rsidRDefault="00A33ADC" w:rsidP="00A55E43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EA1197" w:rsidRDefault="00EA119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33ADC" w:rsidP="004172CB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EA1197" w:rsidRDefault="00EA1197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AD11FA">
        <w:t>frequently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A1197" w:rsidTr="007766C5">
        <w:tc>
          <w:tcPr>
            <w:tcW w:w="10272" w:type="dxa"/>
            <w:gridSpan w:val="2"/>
          </w:tcPr>
          <w:p w:rsidR="00EA1197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EA1197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EA1197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EA1197" w:rsidRDefault="00AD11FA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EA1197" w:rsidRDefault="00AD11FA">
            <w:pPr>
              <w:rPr>
                <w:sz w:val="24"/>
              </w:rPr>
            </w:pPr>
            <w:r>
              <w:rPr>
                <w:sz w:val="24"/>
              </w:rPr>
              <w:t>Is there a system to censor inapropriate reviews.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52" w:rsidRDefault="00776352">
      <w:r>
        <w:separator/>
      </w:r>
    </w:p>
  </w:endnote>
  <w:endnote w:type="continuationSeparator" w:id="0">
    <w:p w:rsidR="00776352" w:rsidRDefault="0077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97" w:rsidRDefault="00EA1197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A1197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A33ADC">
      <w:rPr>
        <w:color w:val="000000"/>
        <w:sz w:val="24"/>
      </w:rPr>
      <w:t>9/26/2016 1:43:00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A33ADC">
      <w:rPr>
        <w:rStyle w:val="PageNumber"/>
        <w:color w:val="000000"/>
      </w:rPr>
      <w:t>1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A33ADC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52" w:rsidRDefault="00776352">
      <w:r>
        <w:separator/>
      </w:r>
    </w:p>
  </w:footnote>
  <w:footnote w:type="continuationSeparator" w:id="0">
    <w:p w:rsidR="00776352" w:rsidRDefault="00776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A33ADC">
      <w:rPr>
        <w:color w:val="000000"/>
      </w:rPr>
      <w:t>9/27/2016</w:t>
    </w:r>
    <w:r w:rsidRPr="007766C5">
      <w:rPr>
        <w:color w:val="000000"/>
      </w:rPr>
      <w:fldChar w:fldCharType="end"/>
    </w:r>
  </w:p>
  <w:p w:rsidR="00EA1197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EA1197" w:rsidRDefault="00EA1197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06"/>
    <w:rsid w:val="002A1D3C"/>
    <w:rsid w:val="002C13D2"/>
    <w:rsid w:val="003C2C06"/>
    <w:rsid w:val="004172CB"/>
    <w:rsid w:val="00431FC8"/>
    <w:rsid w:val="006C78FC"/>
    <w:rsid w:val="00714AAC"/>
    <w:rsid w:val="00776352"/>
    <w:rsid w:val="007766C5"/>
    <w:rsid w:val="007E1310"/>
    <w:rsid w:val="00845889"/>
    <w:rsid w:val="00856DAC"/>
    <w:rsid w:val="009F3F89"/>
    <w:rsid w:val="00A33ADC"/>
    <w:rsid w:val="00A55E43"/>
    <w:rsid w:val="00AD11FA"/>
    <w:rsid w:val="00D137EC"/>
    <w:rsid w:val="00D5510A"/>
    <w:rsid w:val="00DD54BC"/>
    <w:rsid w:val="00EA1197"/>
    <w:rsid w:val="00EE5312"/>
    <w:rsid w:val="00F01859"/>
    <w:rsid w:val="00F61E47"/>
    <w:rsid w:val="00FA1A1D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130B4604-96A4-45BE-A4EE-46E1CC72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199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Ryan Sullivan</dc:creator>
  <cp:keywords/>
  <cp:lastModifiedBy>Ryan Sullivan</cp:lastModifiedBy>
  <cp:revision>6</cp:revision>
  <cp:lastPrinted>1999-02-17T23:01:00Z</cp:lastPrinted>
  <dcterms:created xsi:type="dcterms:W3CDTF">2016-09-25T15:10:00Z</dcterms:created>
  <dcterms:modified xsi:type="dcterms:W3CDTF">2016-09-27T15:19:00Z</dcterms:modified>
</cp:coreProperties>
</file>