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97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 xml:space="preserve">Use Case # </w:t>
      </w:r>
      <w:r w:rsidR="0034065F">
        <w:rPr>
          <w:rFonts w:ascii="Calibri" w:hAnsi="Calibri"/>
        </w:rPr>
        <w:t>2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EA1197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34065F" w:rsidP="00FF5511">
            <w:pPr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D42490" w:rsidP="00FF5511">
            <w:pPr>
              <w:rPr>
                <w:sz w:val="24"/>
              </w:rPr>
            </w:pPr>
            <w:r>
              <w:rPr>
                <w:sz w:val="24"/>
              </w:rPr>
              <w:t>9/27</w:t>
            </w:r>
            <w:bookmarkStart w:id="0" w:name="_GoBack"/>
            <w:bookmarkEnd w:id="0"/>
            <w:r w:rsidR="0034065F">
              <w:rPr>
                <w:sz w:val="24"/>
              </w:rPr>
              <w:t>/2016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EA1197" w:rsidRDefault="00291A79">
            <w:pPr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EA1197" w:rsidRDefault="0034065F" w:rsidP="009F3F89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EA1197" w:rsidRDefault="00291A79" w:rsidP="00291A79">
            <w:pPr>
              <w:rPr>
                <w:sz w:val="24"/>
              </w:rPr>
            </w:pPr>
            <w:r>
              <w:rPr>
                <w:sz w:val="24"/>
              </w:rPr>
              <w:t>incomplete</w:t>
            </w:r>
            <w:r w:rsidR="007766C5">
              <w:rPr>
                <w:sz w:val="24"/>
              </w:rPr>
              <w:br/>
            </w:r>
            <w:r>
              <w:rPr>
                <w:sz w:val="24"/>
              </w:rPr>
              <w:t>conceptualization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EA1197" w:rsidRDefault="0034065F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EA1197" w:rsidRDefault="003133DA">
            <w:pPr>
              <w:rPr>
                <w:sz w:val="24"/>
              </w:rPr>
            </w:pPr>
            <w:r>
              <w:rPr>
                <w:sz w:val="24"/>
              </w:rPr>
              <w:t>Menu system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3133DA">
            <w:pPr>
              <w:rPr>
                <w:sz w:val="24"/>
              </w:rPr>
            </w:pPr>
            <w:r>
              <w:rPr>
                <w:sz w:val="24"/>
              </w:rPr>
              <w:t>Managers (want to see which items are liked/disliked), customers (</w:t>
            </w:r>
            <w:r w:rsidRPr="003133DA">
              <w:rPr>
                <w:sz w:val="24"/>
              </w:rPr>
              <w:t>want to see which items are liked/disliked</w:t>
            </w:r>
            <w:r>
              <w:rPr>
                <w:sz w:val="24"/>
              </w:rPr>
              <w:t>)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EA1197" w:rsidRDefault="0034065F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  <w:r w:rsidR="007766C5">
              <w:rPr>
                <w:sz w:val="24"/>
              </w:rPr>
              <w:t xml:space="preserve"> &lt;[pointer to precondition object model]&gt;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EA1197" w:rsidRDefault="0034065F">
            <w:pPr>
              <w:rPr>
                <w:sz w:val="24"/>
              </w:rPr>
            </w:pPr>
            <w:r>
              <w:rPr>
                <w:sz w:val="24"/>
              </w:rPr>
              <w:t>Customer’s review is successfully added to the item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EA1197" w:rsidRDefault="0034065F">
            <w:pPr>
              <w:rPr>
                <w:sz w:val="24"/>
              </w:rPr>
            </w:pPr>
            <w:r>
              <w:rPr>
                <w:sz w:val="24"/>
              </w:rPr>
              <w:t>Customer’s review is not added to the item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</w:tbl>
    <w:p w:rsidR="00EA1197" w:rsidRDefault="00EA119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A1197" w:rsidTr="007766C5">
        <w:tc>
          <w:tcPr>
            <w:tcW w:w="10289" w:type="dxa"/>
            <w:gridSpan w:val="2"/>
          </w:tcPr>
          <w:p w:rsidR="00EA1197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A1197" w:rsidRDefault="007766C5" w:rsidP="0034065F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</w:t>
            </w:r>
            <w:r w:rsidR="0034065F">
              <w:rPr>
                <w:b/>
                <w:sz w:val="24"/>
              </w:rPr>
              <w:t>–</w:t>
            </w:r>
            <w:r w:rsidR="00FA4678">
              <w:rPr>
                <w:b/>
                <w:sz w:val="24"/>
              </w:rPr>
              <w:t xml:space="preserve"> </w:t>
            </w:r>
            <w:r w:rsidR="0034065F">
              <w:rPr>
                <w:sz w:val="24"/>
              </w:rPr>
              <w:t>user adds review to menu item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EA1197" w:rsidRDefault="00C97667" w:rsidP="00FA4678">
            <w:pPr>
              <w:rPr>
                <w:sz w:val="24"/>
              </w:rPr>
            </w:pPr>
            <w:r>
              <w:rPr>
                <w:sz w:val="24"/>
              </w:rPr>
              <w:t>Customer navigates to menu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EA1197" w:rsidRDefault="00C97667" w:rsidP="00FA4678">
            <w:pPr>
              <w:rPr>
                <w:sz w:val="24"/>
              </w:rPr>
            </w:pPr>
            <w:r>
              <w:rPr>
                <w:sz w:val="24"/>
              </w:rPr>
              <w:t>Customer finds item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EA1197" w:rsidRDefault="00C97667" w:rsidP="00FA4678">
            <w:pPr>
              <w:rPr>
                <w:sz w:val="24"/>
              </w:rPr>
            </w:pPr>
            <w:r>
              <w:rPr>
                <w:sz w:val="24"/>
              </w:rPr>
              <w:t>Customer brings up review option</w:t>
            </w:r>
          </w:p>
        </w:tc>
      </w:tr>
      <w:tr w:rsidR="00EA1197" w:rsidTr="007766C5">
        <w:tc>
          <w:tcPr>
            <w:tcW w:w="828" w:type="dxa"/>
          </w:tcPr>
          <w:p w:rsidR="00EA1197" w:rsidRDefault="00C9766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C97667" w:rsidRDefault="00C9766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C97667" w:rsidRDefault="00C9766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1" w:type="dxa"/>
          </w:tcPr>
          <w:p w:rsidR="00C97667" w:rsidRDefault="00C97667" w:rsidP="00FA4678">
            <w:pPr>
              <w:rPr>
                <w:sz w:val="24"/>
              </w:rPr>
            </w:pPr>
            <w:r>
              <w:rPr>
                <w:sz w:val="24"/>
              </w:rPr>
              <w:t>Customer writes up review</w:t>
            </w:r>
          </w:p>
          <w:p w:rsidR="00C97667" w:rsidRDefault="00C97667" w:rsidP="00FA4678">
            <w:pPr>
              <w:rPr>
                <w:sz w:val="24"/>
              </w:rPr>
            </w:pPr>
            <w:r>
              <w:rPr>
                <w:sz w:val="24"/>
              </w:rPr>
              <w:t>Customer submits review</w:t>
            </w:r>
          </w:p>
          <w:p w:rsidR="00C97667" w:rsidRDefault="00C97667" w:rsidP="00FA4678">
            <w:pPr>
              <w:rPr>
                <w:sz w:val="24"/>
              </w:rPr>
            </w:pPr>
            <w:r>
              <w:rPr>
                <w:sz w:val="24"/>
              </w:rPr>
              <w:t>Review is posted to the page</w:t>
            </w:r>
          </w:p>
        </w:tc>
      </w:tr>
    </w:tbl>
    <w:p w:rsidR="00EA1197" w:rsidRDefault="00EA119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A1197" w:rsidTr="007766C5">
        <w:tc>
          <w:tcPr>
            <w:tcW w:w="10289" w:type="dxa"/>
            <w:gridSpan w:val="2"/>
          </w:tcPr>
          <w:p w:rsidR="00EA1197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EA1197" w:rsidTr="007766C5">
        <w:trPr>
          <w:trHeight w:val="1103"/>
        </w:trPr>
        <w:tc>
          <w:tcPr>
            <w:tcW w:w="828" w:type="dxa"/>
            <w:vMerge w:val="restart"/>
          </w:tcPr>
          <w:p w:rsidR="00EA1197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EA1197" w:rsidRDefault="00BC794A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EA1197" w:rsidTr="007766C5">
        <w:trPr>
          <w:trHeight w:val="1102"/>
        </w:trPr>
        <w:tc>
          <w:tcPr>
            <w:tcW w:w="828" w:type="dxa"/>
            <w:vMerge/>
          </w:tcPr>
          <w:p w:rsidR="00EA1197" w:rsidRDefault="00EA1197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EA1197" w:rsidRDefault="00BC794A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EA1197" w:rsidRDefault="00EA1197"/>
    <w:p w:rsidR="00EA1197" w:rsidRDefault="00EA119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A1197" w:rsidTr="007766C5">
        <w:tc>
          <w:tcPr>
            <w:tcW w:w="10272" w:type="dxa"/>
            <w:gridSpan w:val="2"/>
          </w:tcPr>
          <w:p w:rsidR="00EA1197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EA1197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EA1197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EA1197" w:rsidRDefault="00D42490" w:rsidP="00A55E4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EA1197" w:rsidRDefault="00EA119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D42490" w:rsidP="004172CB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EA1197" w:rsidRDefault="00EA1197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3133DA">
        <w:t>frequently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A1197" w:rsidTr="007766C5">
        <w:tc>
          <w:tcPr>
            <w:tcW w:w="10272" w:type="dxa"/>
            <w:gridSpan w:val="2"/>
          </w:tcPr>
          <w:p w:rsidR="00EA1197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EA1197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EA1197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EA1197" w:rsidRDefault="003133DA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EA1197" w:rsidRDefault="003133DA">
            <w:pPr>
              <w:rPr>
                <w:sz w:val="24"/>
              </w:rPr>
            </w:pPr>
            <w:r>
              <w:rPr>
                <w:sz w:val="24"/>
              </w:rPr>
              <w:t>Is there a system to censor inappropriate reviews?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CC2" w:rsidRDefault="00AE5CC2">
      <w:r>
        <w:separator/>
      </w:r>
    </w:p>
  </w:endnote>
  <w:endnote w:type="continuationSeparator" w:id="0">
    <w:p w:rsidR="00AE5CC2" w:rsidRDefault="00A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97" w:rsidRDefault="00EA1197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A1197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D42490">
      <w:rPr>
        <w:color w:val="000000"/>
        <w:sz w:val="24"/>
      </w:rPr>
      <w:t>9/26/2016 1:43:00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D42490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D42490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CC2" w:rsidRDefault="00AE5CC2">
      <w:r>
        <w:separator/>
      </w:r>
    </w:p>
  </w:footnote>
  <w:footnote w:type="continuationSeparator" w:id="0">
    <w:p w:rsidR="00AE5CC2" w:rsidRDefault="00AE5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D42490">
      <w:rPr>
        <w:color w:val="000000"/>
      </w:rPr>
      <w:t>9/27/2016</w:t>
    </w:r>
    <w:r w:rsidRPr="007766C5">
      <w:rPr>
        <w:color w:val="000000"/>
      </w:rPr>
      <w:fldChar w:fldCharType="end"/>
    </w:r>
  </w:p>
  <w:p w:rsidR="00EA1197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EA1197" w:rsidRDefault="00EA1197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5F"/>
    <w:rsid w:val="00291A79"/>
    <w:rsid w:val="002A1D3C"/>
    <w:rsid w:val="002C13D2"/>
    <w:rsid w:val="003133DA"/>
    <w:rsid w:val="0034065F"/>
    <w:rsid w:val="004172CB"/>
    <w:rsid w:val="005902A0"/>
    <w:rsid w:val="005F0418"/>
    <w:rsid w:val="006C78FC"/>
    <w:rsid w:val="007766C5"/>
    <w:rsid w:val="008146B7"/>
    <w:rsid w:val="00845889"/>
    <w:rsid w:val="00856DAC"/>
    <w:rsid w:val="009F3F89"/>
    <w:rsid w:val="00A44B52"/>
    <w:rsid w:val="00A55E43"/>
    <w:rsid w:val="00AE5CC2"/>
    <w:rsid w:val="00BC794A"/>
    <w:rsid w:val="00C97667"/>
    <w:rsid w:val="00D137EC"/>
    <w:rsid w:val="00D42490"/>
    <w:rsid w:val="00EA1197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3FFDC9A5-F505-4BD4-B2EF-49E8ED83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48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Ryan Sullivan</dc:creator>
  <cp:keywords/>
  <cp:lastModifiedBy>Ryan Sullivan</cp:lastModifiedBy>
  <cp:revision>6</cp:revision>
  <cp:lastPrinted>1999-02-17T23:01:00Z</cp:lastPrinted>
  <dcterms:created xsi:type="dcterms:W3CDTF">2016-09-25T14:58:00Z</dcterms:created>
  <dcterms:modified xsi:type="dcterms:W3CDTF">2016-09-27T15:19:00Z</dcterms:modified>
</cp:coreProperties>
</file>