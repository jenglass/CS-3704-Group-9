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# 5: Complete Customer Order</w:t>
      </w:r>
    </w:p>
    <w:tbl>
      <w:tblPr>
        <w:tblW w:w="10302" w:type="dxa"/>
        <w:jc w:val="left"/>
        <w:tblInd w:w="-3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Jennifer Glass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9/24/2016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Restaurant Management Web App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Complete</w:t>
            </w:r>
            <w:r>
              <w:rPr>
                <w:sz w:val="24"/>
              </w:rPr>
              <w:t xml:space="preserve"> </w:t>
            </w:r>
          </w:p>
          <w:p>
            <w:pPr>
              <w:pStyle w:val="Normal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Conceptualization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or Manager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Customer: Wants fast and accurate order fulfillment.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Restaurant: Wants high order throughput, and high rate of successful order completion.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or Manager is validated.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has placed an order.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Orders page is open, and system displays information for a selected order.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failure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opens Orders menu.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list of orders sorted by time order was placed.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 selects order from list.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displays information about the order that was selected.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270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cannot connect to orders</w:t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2a. System cannot connect or orders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a1. System displays error message.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2b. System takes too long to connect to orders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b1. System displays error message.</w:t>
            </w:r>
          </w:p>
        </w:tc>
      </w:tr>
      <w:tr>
        <w:trPr>
          <w:trHeight w:val="243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Order information is unavailable.</w:t>
            </w:r>
          </w:p>
        </w:tc>
      </w:tr>
      <w:tr>
        <w:trPr>
          <w:trHeight w:val="547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4a. System cannot connect or orders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4</w:t>
            </w:r>
            <w:r>
              <w:rPr>
                <w:sz w:val="24"/>
              </w:rPr>
              <w:t>a1. System displays error message.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4b. System takes too long to connect to order data.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4</w:t>
            </w:r>
            <w:r>
              <w:rPr>
                <w:sz w:val="24"/>
              </w:rPr>
              <w:t>b1. System displays error message.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4c. Customer has deleted order.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4</w:t>
            </w:r>
            <w:r>
              <w:rPr>
                <w:sz w:val="24"/>
              </w:rPr>
              <w:t>c1. System displays error message.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>
              <w:rPr>
                <w:i/>
                <w:sz w:val="24"/>
              </w:rPr>
              <w:t>4</w:t>
            </w:r>
            <w:r>
              <w:rPr>
                <w:sz w:val="24"/>
              </w:rPr>
              <w:t>c2. System displays list of orderst sorted by time order was placed.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UI should be appropriate size to use with a touchscreen.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able to retrieve order information in less than 30 seconds 90% of the time.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/>
            </w:pPr>
            <w:r>
              <w:rPr>
                <w:sz w:val="24"/>
              </w:rPr>
              <w:t>System should be able to run for 12 hours without fail at least 90% of the time.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System should be easily used on multiple different systems using web pages.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Could be nearly continuous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-30" w:type="dxa"/>
        <w:tblBorders>
          <w:left w:val="single" w:sz="2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820"/>
        <w:gridCol w:w="9451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Heading2"/>
              <w:keepNext/>
              <w:numPr>
                <w:ilvl w:val="0"/>
                <w:numId w:val="0"/>
              </w:numPr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20" w:type="dxa"/>
            <w:tcBorders>
              <w:left w:val="single" w:sz="2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451" w:type="dxa"/>
            <w:tcBorders/>
            <w:shd w:fill="auto" w:val="clear"/>
            <w:tcMar>
              <w:left w:w="13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ind w:left="-90" w:hanging="0"/>
      <w:rPr/>
    </w:pPr>
    <w:r>
      <w:rPr>
        <w:color w:val="000000"/>
        <w:sz w:val="24"/>
      </w:rPr>
      <w:t>9/25/2016 3:28:00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Group 9</w:t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/>
    </w:pPr>
    <w:r>
      <w:rPr/>
      <w:fldChar w:fldCharType="begin"/>
    </w:r>
    <w:r>
      <w:instrText> DATE \@"M\/d\/yyyy" </w:instrText>
    </w:r>
    <w:r>
      <w:fldChar w:fldCharType="separate"/>
    </w:r>
    <w:r>
      <w:t>9/27/2016</w:t>
    </w:r>
    <w:r>
      <w:fldChar w:fldCharType="end"/>
    </w:r>
  </w:p>
  <w:p>
    <w:pPr>
      <w:pStyle w:val="Header"/>
      <w:tabs>
        <w:tab w:val="center" w:pos="4320" w:leader="none"/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center" w:pos="4320" w:leader="none"/>
        <w:tab w:val="right" w:pos="7920" w:leader="none"/>
        <w:tab w:val="right" w:pos="864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47</TotalTime>
  <Application>LibreOffice/5.1.4.2$Linux_X86_64 LibreOffice_project/10m0$Build-2</Application>
  <Pages>2</Pages>
  <Words>333</Words>
  <Characters>1771</Characters>
  <CharactersWithSpaces>2083</CharactersWithSpaces>
  <Paragraphs>78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2016-09-24T22:42:00Z</dcterms:created>
  <dc:creator>Jen</dc:creator>
  <dc:description/>
  <dc:language>en-US</dc:language>
  <cp:lastModifiedBy/>
  <cp:lastPrinted>1999-02-17T23:01:00Z</cp:lastPrinted>
  <dcterms:modified xsi:type="dcterms:W3CDTF">2016-09-27T14:38:33Z</dcterms:modified>
  <cp:revision>18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